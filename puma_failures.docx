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32" w:rsidRPr="00676C32" w:rsidRDefault="00676C32" w:rsidP="00BB4F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E1BS Issues</w:t>
      </w:r>
      <w:r w:rsidR="00B36678">
        <w:rPr>
          <w:rFonts w:ascii="Times New Roman" w:hAnsi="Times New Roman" w:cs="Times New Roman"/>
          <w:b/>
        </w:rPr>
        <w:t xml:space="preserve"> (37)</w:t>
      </w:r>
      <w:r>
        <w:rPr>
          <w:rFonts w:ascii="Times New Roman" w:hAnsi="Times New Roman" w:cs="Times New Roman"/>
          <w:b/>
        </w:rPr>
        <w:t>:</w:t>
      </w:r>
    </w:p>
    <w:p w:rsidR="00BB4FEA" w:rsidRPr="00BB4FEA" w:rsidRDefault="003D4E84" w:rsidP="00BB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found </w:t>
      </w:r>
      <w:r w:rsidR="00BB4FEA">
        <w:rPr>
          <w:rFonts w:ascii="Times New Roman" w:hAnsi="Times New Roman" w:cs="Times New Roman"/>
        </w:rPr>
        <w:t>with a threshold value of 1.0E-4:</w:t>
      </w:r>
    </w:p>
    <w:p w:rsidR="00A67F55" w:rsidRPr="003D4E84" w:rsidRDefault="00944A46" w:rsidP="003D4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4E84">
        <w:rPr>
          <w:rFonts w:ascii="Times New Roman" w:hAnsi="Times New Roman" w:cs="Times New Roman"/>
        </w:rPr>
        <w:t>BPV11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CcPV1</w:t>
      </w:r>
    </w:p>
    <w:p w:rsidR="00944A46" w:rsidRDefault="00705ADD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</w:t>
      </w:r>
      <w:r w:rsidR="00944A46">
        <w:rPr>
          <w:rFonts w:ascii="Times New Roman" w:hAnsi="Times New Roman" w:cs="Times New Roman"/>
        </w:rPr>
        <w:t>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EcPV2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EhPV2</w:t>
      </w:r>
    </w:p>
    <w:p w:rsidR="003B4F87" w:rsidRDefault="003B4F87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FgPV1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FlPV1</w:t>
      </w:r>
    </w:p>
    <w:p w:rsidR="00944A46" w:rsidRDefault="00E54D35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HPV-mK</w:t>
      </w:r>
      <w:r w:rsidR="00944A46">
        <w:rPr>
          <w:rFonts w:ascii="Times New Roman" w:hAnsi="Times New Roman" w:cs="Times New Roman"/>
        </w:rPr>
        <w:t>C5</w:t>
      </w:r>
    </w:p>
    <w:p w:rsidR="00944A46" w:rsidRDefault="00E54D35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HPV-mK</w:t>
      </w:r>
      <w:r w:rsidR="00944A46">
        <w:rPr>
          <w:rFonts w:ascii="Times New Roman" w:hAnsi="Times New Roman" w:cs="Times New Roman"/>
        </w:rPr>
        <w:t>N3</w:t>
      </w:r>
    </w:p>
    <w:p w:rsidR="00944A46" w:rsidRDefault="00621EA0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HPV-mS</w:t>
      </w:r>
      <w:r w:rsidR="00944A46">
        <w:rPr>
          <w:rFonts w:ascii="Times New Roman" w:hAnsi="Times New Roman" w:cs="Times New Roman"/>
        </w:rPr>
        <w:t>E355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HPV-mTVMBSGc2450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HPV-mw18c39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HPV-mw34c11a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HPV39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HPV66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HPV85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HPV91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HPV96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HPV107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HPV130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HPV133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HPV135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HPV148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HPV166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HPV172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PaPV2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PsuPV1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RnPV2</w:t>
      </w:r>
    </w:p>
    <w:p w:rsidR="00944A46" w:rsidRDefault="00B03387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SaPV1</w:t>
      </w:r>
    </w:p>
    <w:p w:rsidR="00944A46" w:rsidRDefault="00944A46" w:rsidP="0094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TmPV4</w:t>
      </w: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p w:rsidR="00BA738A" w:rsidRDefault="00BA738A" w:rsidP="00DB081C">
      <w:pPr>
        <w:pStyle w:val="ListParagraph"/>
        <w:rPr>
          <w:rFonts w:ascii="Times New Roman" w:hAnsi="Times New Roman" w:cs="Times New Roman"/>
          <w:b/>
        </w:rPr>
      </w:pPr>
    </w:p>
    <w:p w:rsidR="00BA738A" w:rsidRDefault="00BA738A" w:rsidP="00DB081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With conserved.fa</w:t>
      </w:r>
    </w:p>
    <w:p w:rsidR="00BA738A" w:rsidRDefault="00BA738A" w:rsidP="00DB081C">
      <w:pPr>
        <w:pStyle w:val="ListParagraph"/>
        <w:rPr>
          <w:rFonts w:ascii="Times New Roman" w:hAnsi="Times New Roman" w:cs="Times New Roman"/>
          <w:b/>
        </w:rPr>
      </w:pPr>
    </w:p>
    <w:p w:rsidR="00BA738A" w:rsidRDefault="00BA738A" w:rsidP="00DB081C">
      <w:pPr>
        <w:pStyle w:val="ListParagraph"/>
        <w:rPr>
          <w:rFonts w:ascii="Times New Roman" w:hAnsi="Times New Roman" w:cs="Times New Roman"/>
          <w:b/>
        </w:rPr>
      </w:pPr>
    </w:p>
    <w:p w:rsidR="00BA738A" w:rsidRDefault="00BA738A" w:rsidP="00DB081C">
      <w:pPr>
        <w:pStyle w:val="ListParagraph"/>
        <w:rPr>
          <w:rFonts w:ascii="Times New Roman" w:hAnsi="Times New Roman" w:cs="Times New Roman"/>
          <w:b/>
        </w:rPr>
      </w:pPr>
    </w:p>
    <w:p w:rsid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</w:t>
      </w:r>
      <w:r w:rsidR="00603F7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not found by PuMA</w:t>
      </w:r>
      <w:r w:rsidR="00594A4E">
        <w:rPr>
          <w:rFonts w:ascii="Times New Roman" w:hAnsi="Times New Roman" w:cs="Times New Roman"/>
          <w:b/>
        </w:rPr>
        <w:t xml:space="preserve"> (</w:t>
      </w:r>
      <w:r w:rsidR="0030447A">
        <w:rPr>
          <w:rFonts w:ascii="Times New Roman" w:hAnsi="Times New Roman" w:cs="Times New Roman"/>
          <w:b/>
        </w:rPr>
        <w:t>without spliced</w:t>
      </w:r>
      <w:r w:rsidR="004D3F3D">
        <w:rPr>
          <w:rFonts w:ascii="Times New Roman" w:hAnsi="Times New Roman" w:cs="Times New Roman"/>
          <w:b/>
        </w:rPr>
        <w:t>, 100</w:t>
      </w:r>
      <w:r w:rsidR="00594A4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:</w:t>
      </w:r>
    </w:p>
    <w:p w:rsidR="004D3F3D" w:rsidRDefault="004D3F3D" w:rsidP="00DB081C">
      <w:pPr>
        <w:pStyle w:val="ListParagraph"/>
        <w:rPr>
          <w:rFonts w:ascii="Times New Roman" w:hAnsi="Times New Roman" w:cs="Times New Roman"/>
          <w:b/>
        </w:rPr>
      </w:pP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BPV7, E6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CcPV1,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CcaPV1, E5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CgPV1,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CmPV1,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FgPV1, E6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FgPV1,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FlPV1,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HPV2,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HPV10,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HPV11,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HPV11,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HPV13,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HPV13,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HPV16,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HPV18,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HPV27,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HPV28,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HPV29,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HPV31,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HPV33,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HPV34,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HPV35,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HPV39,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HPV40,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HPV43,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HPV44,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HPV44,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HPV45,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HPV52,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HPV54, E5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HPV57,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HPV58,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HPV59,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HPV61,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HPV62,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HPV67,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HPV68,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HPV70,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HPV71,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HPV72,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HPV73,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HPV74,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HPV74,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HPV77,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HPV78,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HPV81,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HPV83,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HPV84,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HPV85,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HPV86,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HPV87,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HPV89,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HPV90,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HPV91,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HPV94,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HPV97, E5_ALPHA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HPV102,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HPV106,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HPV114,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HPV117,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HPV125,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HPV160, E5_BETA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HPV-mw03c65, E10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MfPV3,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MfPV3,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MfPV4,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MfPV4,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MfPV5,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MfPV5,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MfPV6,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MfPV6,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MfPV7,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MfPV7,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MfPV8,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MfPV8,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MfPV9,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MfPV9,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lastRenderedPageBreak/>
        <w:t xml:space="preserve">MfPV10,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MfPV10,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MfPV11,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MfPV11,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MfuPV1,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MfuPV1,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MmPV1,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MmPV1,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MscPV2,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OcPV1, E10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PaPV1, E7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PhPV1, E5_EPSILON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PhPV1, E5_ZETA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PpPV1, E5_DELTA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PpPV1, E5_GAMMA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RalPV1, E5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 xml:space="preserve">SaPV1, L2 </w:t>
      </w:r>
    </w:p>
    <w:p w:rsidR="004D3F3D" w:rsidRPr="004D3F3D" w:rsidRDefault="004D3F3D" w:rsidP="004D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t>SfPV1, E10</w:t>
      </w:r>
    </w:p>
    <w:p w:rsidR="00DB081C" w:rsidRDefault="00DB081C" w:rsidP="00DB081C">
      <w:pPr>
        <w:pStyle w:val="ListParagraph"/>
        <w:rPr>
          <w:rFonts w:ascii="Times New Roman" w:hAnsi="Times New Roman" w:cs="Times New Roman"/>
        </w:rPr>
      </w:pPr>
    </w:p>
    <w:p w:rsidR="00FB54D8" w:rsidRDefault="00FB54D8" w:rsidP="00FB54D8">
      <w:pPr>
        <w:rPr>
          <w:rFonts w:ascii="Times New Roman" w:hAnsi="Times New Roman" w:cs="Times New Roman"/>
        </w:rPr>
      </w:pPr>
    </w:p>
    <w:p w:rsidR="004D3F3D" w:rsidRPr="00FB54D8" w:rsidRDefault="004D3F3D" w:rsidP="00FB54D8">
      <w:pPr>
        <w:rPr>
          <w:rFonts w:ascii="Times New Roman" w:hAnsi="Times New Roman" w:cs="Times New Roman"/>
          <w:b/>
        </w:rPr>
      </w:pPr>
      <w:r w:rsidRPr="00FB54D8">
        <w:rPr>
          <w:rFonts w:ascii="Times New Roman" w:hAnsi="Times New Roman" w:cs="Times New Roman"/>
          <w:b/>
        </w:rPr>
        <w:t>Gene</w:t>
      </w:r>
      <w:r w:rsidR="00FB54D8">
        <w:rPr>
          <w:rFonts w:ascii="Times New Roman" w:hAnsi="Times New Roman" w:cs="Times New Roman"/>
          <w:b/>
        </w:rPr>
        <w:t>s</w:t>
      </w:r>
      <w:r w:rsidRPr="00FB54D8">
        <w:rPr>
          <w:rFonts w:ascii="Times New Roman" w:hAnsi="Times New Roman" w:cs="Times New Roman"/>
          <w:b/>
        </w:rPr>
        <w:t xml:space="preserve"> not found by PuMA (</w:t>
      </w:r>
      <w:r w:rsidRPr="00FB54D8">
        <w:rPr>
          <w:rFonts w:ascii="Times New Roman" w:hAnsi="Times New Roman" w:cs="Times New Roman"/>
          <w:b/>
        </w:rPr>
        <w:t>with</w:t>
      </w:r>
      <w:r w:rsidRPr="00FB54D8">
        <w:rPr>
          <w:rFonts w:ascii="Times New Roman" w:hAnsi="Times New Roman" w:cs="Times New Roman"/>
          <w:b/>
        </w:rPr>
        <w:t xml:space="preserve"> spliced 1</w:t>
      </w:r>
      <w:r w:rsidR="00FB54D8">
        <w:rPr>
          <w:rFonts w:ascii="Times New Roman" w:hAnsi="Times New Roman" w:cs="Times New Roman"/>
          <w:b/>
        </w:rPr>
        <w:t>023</w:t>
      </w:r>
      <w:r w:rsidRPr="00FB54D8">
        <w:rPr>
          <w:rFonts w:ascii="Times New Roman" w:hAnsi="Times New Roman" w:cs="Times New Roman"/>
          <w:b/>
        </w:rPr>
        <w:t>)</w:t>
      </w: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4D3F3D" w:rsidRDefault="004D3F3D" w:rsidP="004D3F3D">
      <w:pPr>
        <w:rPr>
          <w:rFonts w:ascii="Times New Roman" w:hAnsi="Times New Roman" w:cs="Times New Roman"/>
          <w:b/>
        </w:rPr>
      </w:pPr>
    </w:p>
    <w:p w:rsidR="00ED5118" w:rsidRDefault="00ED5118" w:rsidP="00D575DF">
      <w:pPr>
        <w:rPr>
          <w:rFonts w:ascii="Times New Roman" w:hAnsi="Times New Roman" w:cs="Times New Roman"/>
          <w:b/>
        </w:rPr>
      </w:pPr>
    </w:p>
    <w:p w:rsidR="00DB081C" w:rsidRPr="00D575DF" w:rsidRDefault="00D575DF" w:rsidP="00D575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PuMA found g</w:t>
      </w:r>
      <w:r w:rsidR="00DB081C" w:rsidRPr="00D575DF">
        <w:rPr>
          <w:rFonts w:ascii="Times New Roman" w:hAnsi="Times New Roman" w:cs="Times New Roman"/>
          <w:b/>
        </w:rPr>
        <w:t>ene</w:t>
      </w:r>
      <w:r>
        <w:rPr>
          <w:rFonts w:ascii="Times New Roman" w:hAnsi="Times New Roman" w:cs="Times New Roman"/>
          <w:b/>
        </w:rPr>
        <w:t>s</w:t>
      </w:r>
      <w:r w:rsidR="00DB081C" w:rsidRPr="00D575DF">
        <w:rPr>
          <w:rFonts w:ascii="Times New Roman" w:hAnsi="Times New Roman" w:cs="Times New Roman"/>
          <w:b/>
        </w:rPr>
        <w:t xml:space="preserve"> wrong</w:t>
      </w:r>
      <w:r w:rsidR="00FE6504" w:rsidRPr="00D575DF">
        <w:rPr>
          <w:rFonts w:ascii="Times New Roman" w:hAnsi="Times New Roman" w:cs="Times New Roman"/>
          <w:b/>
        </w:rPr>
        <w:t xml:space="preserve"> (</w:t>
      </w:r>
      <w:r w:rsidR="00D442FB" w:rsidRPr="00D575DF">
        <w:rPr>
          <w:rFonts w:ascii="Times New Roman" w:hAnsi="Times New Roman" w:cs="Times New Roman"/>
          <w:b/>
        </w:rPr>
        <w:t>58, includes E4</w:t>
      </w:r>
      <w:r w:rsidR="00FE6504" w:rsidRPr="00D575DF">
        <w:rPr>
          <w:rFonts w:ascii="Times New Roman" w:hAnsi="Times New Roman" w:cs="Times New Roman"/>
          <w:b/>
        </w:rPr>
        <w:t>)</w:t>
      </w:r>
      <w:r w:rsidR="00DB081C" w:rsidRPr="00D575DF">
        <w:rPr>
          <w:rFonts w:ascii="Times New Roman" w:hAnsi="Times New Roman" w:cs="Times New Roman"/>
          <w:b/>
        </w:rPr>
        <w:t>:</w:t>
      </w:r>
    </w:p>
    <w:p w:rsidR="00DD1FB6" w:rsidRDefault="00DD1FB6" w:rsidP="00DB081C">
      <w:pPr>
        <w:pStyle w:val="ListParagraph"/>
        <w:rPr>
          <w:rFonts w:ascii="Times New Roman" w:hAnsi="Times New Roman" w:cs="Times New Roman"/>
          <w:b/>
        </w:rPr>
      </w:pP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AaPV1, E6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BPV7, URR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BgPV1, URR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CPV6,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CdPV2,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CgPV1, E2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CgPV1, URR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EcPV2,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EcPV6,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EcPV7,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EhPV1,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EsPV2,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FcPV1,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FcPV1, E6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FcPV1, E9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FcaPV4,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FgPV1, URR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GcPV1, E5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HPV3, E7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HPV19,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HPV20,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HPV25,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HPV34,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HPV43,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HPV48,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HPV73,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HPV77, L2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HPV91,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HPV96, E6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HPV96, URR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HPV101,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HPV108,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HPV118,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HPV118,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HPV124,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HPV131,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HPV134,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HPV152,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HPV167, L1 </w:t>
      </w:r>
    </w:p>
    <w:p w:rsidR="00F66C0B" w:rsidRPr="00F66C0B" w:rsidRDefault="002A4525" w:rsidP="00F66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HPV167, URR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HPV178, E7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HPV-mDysk3,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HPV-mKN2,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MfPV5, E1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MmiPV1,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MmuPV1,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MpPV1,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MsPV1,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PaPV1, E9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PePV1, E9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PphPV1,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PsuPV1,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RnPV1, E4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SaPV1,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TmPV1, L1 </w:t>
      </w:r>
    </w:p>
    <w:p w:rsidR="002A4525" w:rsidRPr="002A4525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 xml:space="preserve">UuPV1, E2 </w:t>
      </w:r>
    </w:p>
    <w:p w:rsidR="00DD1FB6" w:rsidRDefault="002A4525" w:rsidP="002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25">
        <w:rPr>
          <w:rFonts w:ascii="Times New Roman" w:hAnsi="Times New Roman" w:cs="Times New Roman"/>
        </w:rPr>
        <w:t>UuPV1, E4</w:t>
      </w: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Default="00F66C0B" w:rsidP="00F66C0B">
      <w:pPr>
        <w:pStyle w:val="ListParagraph"/>
        <w:rPr>
          <w:rFonts w:ascii="Times New Roman" w:hAnsi="Times New Roman" w:cs="Times New Roman"/>
        </w:rPr>
      </w:pPr>
    </w:p>
    <w:p w:rsidR="00F66C0B" w:rsidRPr="004C1E0B" w:rsidRDefault="00F66C0B" w:rsidP="004C1E0B">
      <w:pPr>
        <w:rPr>
          <w:rFonts w:ascii="Times New Roman" w:hAnsi="Times New Roman" w:cs="Times New Roman"/>
          <w:b/>
        </w:rPr>
      </w:pPr>
      <w:r w:rsidRPr="004C1E0B">
        <w:rPr>
          <w:rFonts w:ascii="Times New Roman" w:hAnsi="Times New Roman" w:cs="Times New Roman"/>
          <w:b/>
        </w:rPr>
        <w:lastRenderedPageBreak/>
        <w:t>With blast db</w:t>
      </w:r>
    </w:p>
    <w:p w:rsidR="004C1E0B" w:rsidRDefault="004C1E0B" w:rsidP="004C1E0B">
      <w:pPr>
        <w:rPr>
          <w:rFonts w:ascii="Times New Roman" w:hAnsi="Times New Roman" w:cs="Times New Roman"/>
          <w:b/>
        </w:rPr>
      </w:pPr>
    </w:p>
    <w:p w:rsidR="004C1E0B" w:rsidRDefault="004C1E0B" w:rsidP="00BB6B1F">
      <w:pPr>
        <w:rPr>
          <w:rFonts w:ascii="Times New Roman" w:hAnsi="Times New Roman" w:cs="Times New Roman"/>
          <w:b/>
        </w:rPr>
      </w:pPr>
      <w:r w:rsidRPr="004C1E0B">
        <w:rPr>
          <w:rFonts w:ascii="Times New Roman" w:hAnsi="Times New Roman" w:cs="Times New Roman"/>
          <w:b/>
        </w:rPr>
        <w:t>Genes not found by PuMA (without spliced,</w:t>
      </w:r>
      <w:r>
        <w:rPr>
          <w:rFonts w:ascii="Times New Roman" w:hAnsi="Times New Roman" w:cs="Times New Roman"/>
          <w:b/>
        </w:rPr>
        <w:t xml:space="preserve"> </w:t>
      </w:r>
      <w:r w:rsidR="008865F7">
        <w:rPr>
          <w:rFonts w:ascii="Times New Roman" w:hAnsi="Times New Roman" w:cs="Times New Roman"/>
          <w:b/>
        </w:rPr>
        <w:t>182</w:t>
      </w:r>
      <w:r w:rsidRPr="004C1E0B">
        <w:rPr>
          <w:rFonts w:ascii="Times New Roman" w:hAnsi="Times New Roman" w:cs="Times New Roman"/>
          <w:b/>
        </w:rPr>
        <w:t>)</w:t>
      </w:r>
    </w:p>
    <w:p w:rsidR="00BB6B1F" w:rsidRPr="00BB6B1F" w:rsidRDefault="00BB6B1F" w:rsidP="00BB6B1F">
      <w:pPr>
        <w:rPr>
          <w:rFonts w:ascii="Times New Roman" w:hAnsi="Times New Roman" w:cs="Times New Roman"/>
          <w:b/>
        </w:rPr>
      </w:pPr>
    </w:p>
    <w:p w:rsidR="00EE6F71" w:rsidRDefault="004C1E0B" w:rsidP="00BB6B1F">
      <w:pPr>
        <w:rPr>
          <w:rFonts w:ascii="Times New Roman" w:hAnsi="Times New Roman" w:cs="Times New Roman"/>
          <w:b/>
        </w:rPr>
      </w:pPr>
      <w:r w:rsidRPr="00FB54D8">
        <w:rPr>
          <w:rFonts w:ascii="Times New Roman" w:hAnsi="Times New Roman" w:cs="Times New Roman"/>
          <w:b/>
        </w:rPr>
        <w:t>Gene</w:t>
      </w:r>
      <w:r>
        <w:rPr>
          <w:rFonts w:ascii="Times New Roman" w:hAnsi="Times New Roman" w:cs="Times New Roman"/>
          <w:b/>
        </w:rPr>
        <w:t>s</w:t>
      </w:r>
      <w:r w:rsidRPr="00FB54D8">
        <w:rPr>
          <w:rFonts w:ascii="Times New Roman" w:hAnsi="Times New Roman" w:cs="Times New Roman"/>
          <w:b/>
        </w:rPr>
        <w:t xml:space="preserve"> not found by PuMA (with spliced</w:t>
      </w:r>
      <w:r w:rsidR="002113BD">
        <w:rPr>
          <w:rFonts w:ascii="Times New Roman" w:hAnsi="Times New Roman" w:cs="Times New Roman"/>
          <w:b/>
        </w:rPr>
        <w:t>,1105</w:t>
      </w:r>
      <w:r w:rsidRPr="00FB54D8">
        <w:rPr>
          <w:rFonts w:ascii="Times New Roman" w:hAnsi="Times New Roman" w:cs="Times New Roman"/>
          <w:b/>
        </w:rPr>
        <w:t>)</w:t>
      </w:r>
      <w:r w:rsidR="00EE6F71" w:rsidRPr="00BB6B1F">
        <w:rPr>
          <w:rFonts w:ascii="Times New Roman" w:hAnsi="Times New Roman" w:cs="Times New Roman"/>
          <w:b/>
        </w:rPr>
        <w:t xml:space="preserve">  </w:t>
      </w:r>
    </w:p>
    <w:p w:rsidR="00BB6B1F" w:rsidRPr="00BB6B1F" w:rsidRDefault="00BB6B1F" w:rsidP="00BB6B1F">
      <w:pPr>
        <w:rPr>
          <w:rFonts w:ascii="Times New Roman" w:hAnsi="Times New Roman" w:cs="Times New Roman"/>
          <w:b/>
        </w:rPr>
      </w:pPr>
    </w:p>
    <w:p w:rsidR="00FB245F" w:rsidRDefault="00FB245F" w:rsidP="00FB24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PuMA found g</w:t>
      </w:r>
      <w:r w:rsidRPr="00D575DF">
        <w:rPr>
          <w:rFonts w:ascii="Times New Roman" w:hAnsi="Times New Roman" w:cs="Times New Roman"/>
          <w:b/>
        </w:rPr>
        <w:t>ene</w:t>
      </w:r>
      <w:r>
        <w:rPr>
          <w:rFonts w:ascii="Times New Roman" w:hAnsi="Times New Roman" w:cs="Times New Roman"/>
          <w:b/>
        </w:rPr>
        <w:t>s</w:t>
      </w:r>
      <w:r w:rsidRPr="00D575DF">
        <w:rPr>
          <w:rFonts w:ascii="Times New Roman" w:hAnsi="Times New Roman" w:cs="Times New Roman"/>
          <w:b/>
        </w:rPr>
        <w:t xml:space="preserve"> wrong (</w:t>
      </w:r>
      <w:r w:rsidR="002113BD">
        <w:rPr>
          <w:rFonts w:ascii="Times New Roman" w:hAnsi="Times New Roman" w:cs="Times New Roman"/>
          <w:b/>
        </w:rPr>
        <w:t>69</w:t>
      </w:r>
      <w:r w:rsidRPr="00D575DF">
        <w:rPr>
          <w:rFonts w:ascii="Times New Roman" w:hAnsi="Times New Roman" w:cs="Times New Roman"/>
          <w:b/>
        </w:rPr>
        <w:t>, includes E4):</w:t>
      </w:r>
    </w:p>
    <w:p w:rsidR="00FB245F" w:rsidRPr="00BB6B1F" w:rsidRDefault="00FB245F" w:rsidP="00BB6B1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FB245F" w:rsidRPr="00FB245F" w:rsidRDefault="00FB245F" w:rsidP="00FB245F">
      <w:pPr>
        <w:ind w:left="360"/>
        <w:rPr>
          <w:rFonts w:ascii="Times New Roman" w:hAnsi="Times New Roman" w:cs="Times New Roman"/>
          <w:b/>
        </w:rPr>
      </w:pPr>
    </w:p>
    <w:p w:rsidR="004C1E0B" w:rsidRPr="004C1E0B" w:rsidRDefault="004C1E0B" w:rsidP="004C1E0B">
      <w:pPr>
        <w:pStyle w:val="ListParagraph"/>
        <w:rPr>
          <w:rFonts w:ascii="Times New Roman" w:hAnsi="Times New Roman" w:cs="Times New Roman"/>
          <w:b/>
        </w:rPr>
      </w:pPr>
    </w:p>
    <w:p w:rsidR="004C1E0B" w:rsidRDefault="004C1E0B" w:rsidP="00F66C0B">
      <w:pPr>
        <w:pStyle w:val="ListParagraph"/>
        <w:rPr>
          <w:rFonts w:ascii="Times New Roman" w:hAnsi="Times New Roman" w:cs="Times New Roman"/>
          <w:b/>
        </w:rPr>
      </w:pPr>
    </w:p>
    <w:p w:rsidR="004C1E0B" w:rsidRPr="00F66C0B" w:rsidRDefault="004C1E0B" w:rsidP="00F66C0B">
      <w:pPr>
        <w:pStyle w:val="ListParagraph"/>
        <w:rPr>
          <w:rFonts w:ascii="Times New Roman" w:hAnsi="Times New Roman" w:cs="Times New Roman"/>
          <w:b/>
        </w:rPr>
      </w:pPr>
    </w:p>
    <w:p w:rsidR="00DB081C" w:rsidRPr="00DB081C" w:rsidRDefault="00DB081C" w:rsidP="00DB081C">
      <w:pPr>
        <w:pStyle w:val="ListParagraph"/>
        <w:rPr>
          <w:rFonts w:ascii="Times New Roman" w:hAnsi="Times New Roman" w:cs="Times New Roman"/>
          <w:b/>
        </w:rPr>
      </w:pPr>
    </w:p>
    <w:sectPr w:rsidR="00DB081C" w:rsidRPr="00DB081C" w:rsidSect="00DB081C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F1E" w:rsidRDefault="00D81F1E" w:rsidP="00BA738A">
      <w:r>
        <w:separator/>
      </w:r>
    </w:p>
  </w:endnote>
  <w:endnote w:type="continuationSeparator" w:id="0">
    <w:p w:rsidR="00D81F1E" w:rsidRDefault="00D81F1E" w:rsidP="00BA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F1E" w:rsidRDefault="00D81F1E" w:rsidP="00BA738A">
      <w:r>
        <w:separator/>
      </w:r>
    </w:p>
  </w:footnote>
  <w:footnote w:type="continuationSeparator" w:id="0">
    <w:p w:rsidR="00D81F1E" w:rsidRDefault="00D81F1E" w:rsidP="00BA7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8A" w:rsidRDefault="00BA738A">
    <w:pPr>
      <w:pStyle w:val="Header"/>
    </w:pPr>
  </w:p>
  <w:p w:rsidR="00BA738A" w:rsidRDefault="00BA7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3F5D"/>
    <w:multiLevelType w:val="hybridMultilevel"/>
    <w:tmpl w:val="1ED0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05F"/>
    <w:multiLevelType w:val="hybridMultilevel"/>
    <w:tmpl w:val="6034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0EB6"/>
    <w:multiLevelType w:val="hybridMultilevel"/>
    <w:tmpl w:val="AA3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6D"/>
    <w:rsid w:val="000372CD"/>
    <w:rsid w:val="000A035C"/>
    <w:rsid w:val="001D076D"/>
    <w:rsid w:val="002113BD"/>
    <w:rsid w:val="00222A19"/>
    <w:rsid w:val="002A4525"/>
    <w:rsid w:val="0030447A"/>
    <w:rsid w:val="003B4F87"/>
    <w:rsid w:val="003D4E84"/>
    <w:rsid w:val="003F3C68"/>
    <w:rsid w:val="00461548"/>
    <w:rsid w:val="004C1E0B"/>
    <w:rsid w:val="004D3F3D"/>
    <w:rsid w:val="005536D2"/>
    <w:rsid w:val="00594A4E"/>
    <w:rsid w:val="00603F74"/>
    <w:rsid w:val="00621EA0"/>
    <w:rsid w:val="00676C32"/>
    <w:rsid w:val="00705ADD"/>
    <w:rsid w:val="00835F89"/>
    <w:rsid w:val="008865F7"/>
    <w:rsid w:val="00944A46"/>
    <w:rsid w:val="00A67F55"/>
    <w:rsid w:val="00B03387"/>
    <w:rsid w:val="00B36678"/>
    <w:rsid w:val="00B76A94"/>
    <w:rsid w:val="00BA738A"/>
    <w:rsid w:val="00BB4FEA"/>
    <w:rsid w:val="00BB6B1F"/>
    <w:rsid w:val="00CB73C1"/>
    <w:rsid w:val="00D442FB"/>
    <w:rsid w:val="00D575DF"/>
    <w:rsid w:val="00D81F1E"/>
    <w:rsid w:val="00DB081C"/>
    <w:rsid w:val="00DC57C1"/>
    <w:rsid w:val="00DD1FB6"/>
    <w:rsid w:val="00E30DE5"/>
    <w:rsid w:val="00E54D35"/>
    <w:rsid w:val="00ED5118"/>
    <w:rsid w:val="00EE6F71"/>
    <w:rsid w:val="00F45D3F"/>
    <w:rsid w:val="00F63435"/>
    <w:rsid w:val="00F66C0B"/>
    <w:rsid w:val="00FB245F"/>
    <w:rsid w:val="00FB54D8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4A24"/>
  <w14:defaultImageDpi w14:val="32767"/>
  <w15:chartTrackingRefBased/>
  <w15:docId w15:val="{1C4973A4-0578-FB4D-B070-B6F5816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38A"/>
  </w:style>
  <w:style w:type="paragraph" w:styleId="Footer">
    <w:name w:val="footer"/>
    <w:basedOn w:val="Normal"/>
    <w:link w:val="FooterChar"/>
    <w:uiPriority w:val="99"/>
    <w:unhideWhenUsed/>
    <w:rsid w:val="00BA7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hpace/Library/Group%20Containers/UBF8T346G9.Office/User%20Content.localized/Templates.localized/Tim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Times.dotx</Template>
  <TotalTime>36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Pace, Josh - (jspace)</dc:creator>
  <cp:keywords/>
  <dc:description/>
  <cp:lastModifiedBy>Pace, Josh - (jspace)</cp:lastModifiedBy>
  <cp:revision>68</cp:revision>
  <dcterms:created xsi:type="dcterms:W3CDTF">2018-03-26T19:22:00Z</dcterms:created>
  <dcterms:modified xsi:type="dcterms:W3CDTF">2018-03-28T02:19:00Z</dcterms:modified>
</cp:coreProperties>
</file>